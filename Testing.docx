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C13" w:rsidRPr="00564758" w:rsidRDefault="00564758">
      <w:pPr>
        <w:rPr>
          <w:b/>
        </w:rPr>
      </w:pPr>
      <w:r w:rsidRPr="00564758">
        <w:rPr>
          <w:b/>
        </w:rPr>
        <w:t xml:space="preserve">Testing </w:t>
      </w:r>
      <w:bookmarkStart w:id="0" w:name="_GoBack"/>
      <w:bookmarkEnd w:id="0"/>
    </w:p>
    <w:sectPr w:rsidR="00814C13" w:rsidRPr="00564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758" w:rsidRDefault="00564758" w:rsidP="00564758">
      <w:pPr>
        <w:spacing w:after="0" w:line="240" w:lineRule="auto"/>
      </w:pPr>
      <w:r>
        <w:separator/>
      </w:r>
    </w:p>
  </w:endnote>
  <w:endnote w:type="continuationSeparator" w:id="0">
    <w:p w:rsidR="00564758" w:rsidRDefault="00564758" w:rsidP="0056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758" w:rsidRDefault="00564758" w:rsidP="00564758">
      <w:pPr>
        <w:spacing w:after="0" w:line="240" w:lineRule="auto"/>
      </w:pPr>
      <w:r>
        <w:separator/>
      </w:r>
    </w:p>
  </w:footnote>
  <w:footnote w:type="continuationSeparator" w:id="0">
    <w:p w:rsidR="00564758" w:rsidRDefault="00564758" w:rsidP="005647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758"/>
    <w:rsid w:val="00490D00"/>
    <w:rsid w:val="004B04CB"/>
    <w:rsid w:val="00564758"/>
    <w:rsid w:val="009D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BCB5"/>
  <w15:chartTrackingRefBased/>
  <w15:docId w15:val="{44317967-DD2D-4C57-9917-D3863537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758"/>
  </w:style>
  <w:style w:type="paragraph" w:styleId="Footer">
    <w:name w:val="footer"/>
    <w:basedOn w:val="Normal"/>
    <w:link w:val="FooterChar"/>
    <w:uiPriority w:val="99"/>
    <w:unhideWhenUsed/>
    <w:rsid w:val="0056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B39B0A6F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Portsmouth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Al-sayegh</dc:creator>
  <cp:keywords/>
  <dc:description/>
  <cp:lastModifiedBy>Fatima Al-sayegh</cp:lastModifiedBy>
  <cp:revision>1</cp:revision>
  <dcterms:created xsi:type="dcterms:W3CDTF">2018-03-06T12:04:00Z</dcterms:created>
  <dcterms:modified xsi:type="dcterms:W3CDTF">2018-03-06T12:05:00Z</dcterms:modified>
</cp:coreProperties>
</file>